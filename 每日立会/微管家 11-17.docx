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7A" w:rsidRDefault="00F53A7A" w:rsidP="00D63C20">
      <w:pPr>
        <w:pStyle w:val="Title"/>
        <w:rPr>
          <w:rFonts w:cs="Times New Roman"/>
          <w:sz w:val="44"/>
          <w:szCs w:val="44"/>
        </w:rPr>
      </w:pPr>
      <w:r w:rsidRPr="00F74D4A">
        <w:rPr>
          <w:rFonts w:cs="宋体" w:hint="eastAsia"/>
          <w:sz w:val="44"/>
          <w:szCs w:val="44"/>
        </w:rPr>
        <w:t>每日立会</w:t>
      </w:r>
    </w:p>
    <w:p w:rsidR="00F53A7A" w:rsidRPr="00D63C20" w:rsidRDefault="00F53A7A" w:rsidP="009446B7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时间</w:t>
      </w:r>
    </w:p>
    <w:p w:rsidR="00F53A7A" w:rsidRDefault="00F53A7A" w:rsidP="00D63C20">
      <w:pPr>
        <w:pStyle w:val="ListParagraph"/>
        <w:spacing w:line="360" w:lineRule="auto"/>
        <w:ind w:left="420"/>
        <w:rPr>
          <w:rFonts w:cs="Times New Roman"/>
        </w:rPr>
      </w:pPr>
      <w:r>
        <w:t>14:10-14:20</w:t>
      </w:r>
    </w:p>
    <w:p w:rsidR="00F53A7A" w:rsidRPr="00D63C20" w:rsidRDefault="00F53A7A" w:rsidP="009446B7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目的</w:t>
      </w:r>
    </w:p>
    <w:p w:rsidR="00F53A7A" w:rsidRDefault="00F53A7A" w:rsidP="009446B7">
      <w:pPr>
        <w:pStyle w:val="ListParagraph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</w:t>
      </w:r>
      <w:r w:rsidRPr="00D63C20">
        <w:rPr>
          <w:rFonts w:hint="eastAsia"/>
        </w:rPr>
        <w:t>沟通进度。</w:t>
      </w:r>
    </w:p>
    <w:p w:rsidR="00F53A7A" w:rsidRPr="00D63C20" w:rsidRDefault="00F53A7A" w:rsidP="009446B7">
      <w:pPr>
        <w:pStyle w:val="ListParagraph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、团队分工。</w:t>
      </w:r>
    </w:p>
    <w:p w:rsidR="00F53A7A" w:rsidRPr="00D63C20" w:rsidRDefault="00F53A7A" w:rsidP="009446B7">
      <w:pPr>
        <w:pStyle w:val="ListParagraph"/>
        <w:numPr>
          <w:ilvl w:val="0"/>
          <w:numId w:val="1"/>
        </w:numPr>
        <w:spacing w:line="360" w:lineRule="auto"/>
        <w:ind w:left="31680" w:hangingChars="200" w:firstLine="31680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目标</w:t>
      </w:r>
    </w:p>
    <w:p w:rsidR="00F53A7A" w:rsidRPr="00D63C20" w:rsidRDefault="00F53A7A" w:rsidP="009A289E">
      <w:pPr>
        <w:pStyle w:val="ListParagraph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</w:t>
      </w:r>
      <w:r w:rsidRPr="00D63C20">
        <w:rPr>
          <w:rFonts w:hint="eastAsia"/>
        </w:rPr>
        <w:t>对事的目标</w:t>
      </w:r>
    </w:p>
    <w:p w:rsidR="00F53A7A" w:rsidRPr="00D63C20" w:rsidRDefault="00F53A7A" w:rsidP="009446B7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前台进度继续推进</w:t>
      </w:r>
    </w:p>
    <w:p w:rsidR="00F53A7A" w:rsidRPr="00D63C20" w:rsidRDefault="00F53A7A" w:rsidP="009446B7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2</w:t>
      </w:r>
      <w:r>
        <w:rPr>
          <w:rFonts w:hint="eastAsia"/>
          <w:color w:val="7F7F7F"/>
          <w:sz w:val="21"/>
          <w:szCs w:val="21"/>
        </w:rPr>
        <w:t>）团队分工</w:t>
      </w:r>
    </w:p>
    <w:p w:rsidR="00F53A7A" w:rsidRPr="00D63C20" w:rsidRDefault="00F53A7A" w:rsidP="009446B7">
      <w:pPr>
        <w:pStyle w:val="ListParagraph"/>
        <w:spacing w:line="360" w:lineRule="auto"/>
        <w:ind w:leftChars="372" w:left="31680" w:firstLineChars="50" w:firstLine="31680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数据库完善</w:t>
      </w:r>
    </w:p>
    <w:p w:rsidR="00F53A7A" w:rsidRPr="00D63C20" w:rsidRDefault="00F53A7A" w:rsidP="009A289E">
      <w:pPr>
        <w:pStyle w:val="ListParagraph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 w:rsidRPr="00D63C20">
        <w:rPr>
          <w:rFonts w:hint="eastAsia"/>
        </w:rPr>
        <w:t>对人和团队的目标（是每天立会的真正目标）</w:t>
      </w:r>
    </w:p>
    <w:p w:rsidR="00F53A7A" w:rsidRPr="00D63C20" w:rsidRDefault="00F53A7A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积极完成各自任务</w:t>
      </w:r>
    </w:p>
    <w:p w:rsidR="00F53A7A" w:rsidRPr="00D63C20" w:rsidRDefault="00F53A7A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2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积极反应问题</w:t>
      </w:r>
    </w:p>
    <w:p w:rsidR="00F53A7A" w:rsidRPr="00D63C20" w:rsidRDefault="00F53A7A" w:rsidP="009A289E">
      <w:pPr>
        <w:pStyle w:val="ListParagraph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团队成员之间互相帮助，互相督促</w:t>
      </w:r>
    </w:p>
    <w:p w:rsidR="00F53A7A" w:rsidRPr="00BC023D" w:rsidRDefault="00F53A7A" w:rsidP="009446B7">
      <w:pPr>
        <w:spacing w:line="360" w:lineRule="auto"/>
        <w:ind w:firstLineChars="200" w:firstLine="31680"/>
        <w:rPr>
          <w:rFonts w:cs="Times New Roman"/>
          <w:sz w:val="24"/>
          <w:szCs w:val="24"/>
        </w:rPr>
      </w:pPr>
      <w:r w:rsidRPr="00D63C20">
        <w:rPr>
          <w:color w:val="7F7F7F"/>
        </w:rPr>
        <w:t xml:space="preserve"> </w:t>
      </w:r>
    </w:p>
    <w:p w:rsidR="00F53A7A" w:rsidRPr="009A289E" w:rsidRDefault="00F53A7A" w:rsidP="00FB7BB9">
      <w:pPr>
        <w:spacing w:line="360" w:lineRule="auto"/>
        <w:ind w:firstLineChars="196" w:firstLine="31680"/>
        <w:rPr>
          <w:rFonts w:cs="Times New Roman"/>
          <w:b/>
          <w:bCs/>
        </w:rPr>
      </w:pPr>
    </w:p>
    <w:sectPr w:rsidR="00F53A7A" w:rsidRPr="009A289E" w:rsidSect="00056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2" w:hanging="420"/>
      </w:pPr>
    </w:lvl>
    <w:lvl w:ilvl="2" w:tplc="0409001B">
      <w:start w:val="1"/>
      <w:numFmt w:val="lowerRoman"/>
      <w:lvlText w:val="%3."/>
      <w:lvlJc w:val="right"/>
      <w:pPr>
        <w:ind w:left="2882" w:hanging="420"/>
      </w:pPr>
    </w:lvl>
    <w:lvl w:ilvl="3" w:tplc="0409000F">
      <w:start w:val="1"/>
      <w:numFmt w:val="decimal"/>
      <w:lvlText w:val="%4."/>
      <w:lvlJc w:val="left"/>
      <w:pPr>
        <w:ind w:left="3302" w:hanging="420"/>
      </w:pPr>
    </w:lvl>
    <w:lvl w:ilvl="4" w:tplc="04090019">
      <w:start w:val="1"/>
      <w:numFmt w:val="lowerLetter"/>
      <w:lvlText w:val="%5)"/>
      <w:lvlJc w:val="left"/>
      <w:pPr>
        <w:ind w:left="3722" w:hanging="420"/>
      </w:pPr>
    </w:lvl>
    <w:lvl w:ilvl="5" w:tplc="0409001B">
      <w:start w:val="1"/>
      <w:numFmt w:val="lowerRoman"/>
      <w:lvlText w:val="%6."/>
      <w:lvlJc w:val="right"/>
      <w:pPr>
        <w:ind w:left="4142" w:hanging="420"/>
      </w:pPr>
    </w:lvl>
    <w:lvl w:ilvl="6" w:tplc="0409000F">
      <w:start w:val="1"/>
      <w:numFmt w:val="decimal"/>
      <w:lvlText w:val="%7."/>
      <w:lvlJc w:val="left"/>
      <w:pPr>
        <w:ind w:left="4562" w:hanging="420"/>
      </w:pPr>
    </w:lvl>
    <w:lvl w:ilvl="7" w:tplc="04090019">
      <w:start w:val="1"/>
      <w:numFmt w:val="lowerLetter"/>
      <w:lvlText w:val="%8)"/>
      <w:lvlJc w:val="left"/>
      <w:pPr>
        <w:ind w:left="4982" w:hanging="420"/>
      </w:pPr>
    </w:lvl>
    <w:lvl w:ilvl="8" w:tplc="0409001B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7" w:hanging="420"/>
      </w:pPr>
    </w:lvl>
    <w:lvl w:ilvl="2" w:tplc="0409001B">
      <w:start w:val="1"/>
      <w:numFmt w:val="lowerRoman"/>
      <w:lvlText w:val="%3."/>
      <w:lvlJc w:val="right"/>
      <w:pPr>
        <w:ind w:left="2147" w:hanging="420"/>
      </w:pPr>
    </w:lvl>
    <w:lvl w:ilvl="3" w:tplc="0409000F">
      <w:start w:val="1"/>
      <w:numFmt w:val="decimal"/>
      <w:lvlText w:val="%4."/>
      <w:lvlJc w:val="left"/>
      <w:pPr>
        <w:ind w:left="2567" w:hanging="420"/>
      </w:pPr>
    </w:lvl>
    <w:lvl w:ilvl="4" w:tplc="04090019">
      <w:start w:val="1"/>
      <w:numFmt w:val="lowerLetter"/>
      <w:lvlText w:val="%5)"/>
      <w:lvlJc w:val="left"/>
      <w:pPr>
        <w:ind w:left="2987" w:hanging="420"/>
      </w:pPr>
    </w:lvl>
    <w:lvl w:ilvl="5" w:tplc="0409001B">
      <w:start w:val="1"/>
      <w:numFmt w:val="lowerRoman"/>
      <w:lvlText w:val="%6."/>
      <w:lvlJc w:val="right"/>
      <w:pPr>
        <w:ind w:left="3407" w:hanging="420"/>
      </w:pPr>
    </w:lvl>
    <w:lvl w:ilvl="6" w:tplc="0409000F">
      <w:start w:val="1"/>
      <w:numFmt w:val="decimal"/>
      <w:lvlText w:val="%7."/>
      <w:lvlJc w:val="left"/>
      <w:pPr>
        <w:ind w:left="3827" w:hanging="420"/>
      </w:pPr>
    </w:lvl>
    <w:lvl w:ilvl="7" w:tplc="04090019">
      <w:start w:val="1"/>
      <w:numFmt w:val="lowerLetter"/>
      <w:lvlText w:val="%8)"/>
      <w:lvlJc w:val="left"/>
      <w:pPr>
        <w:ind w:left="4247" w:hanging="420"/>
      </w:pPr>
    </w:lvl>
    <w:lvl w:ilvl="8" w:tplc="0409001B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5D7D"/>
    <w:rsid w:val="000560B3"/>
    <w:rsid w:val="000A6F28"/>
    <w:rsid w:val="002D294C"/>
    <w:rsid w:val="00413016"/>
    <w:rsid w:val="009446B7"/>
    <w:rsid w:val="009A039C"/>
    <w:rsid w:val="009A289E"/>
    <w:rsid w:val="00BC023D"/>
    <w:rsid w:val="00C466A2"/>
    <w:rsid w:val="00CF5D7D"/>
    <w:rsid w:val="00D63C20"/>
    <w:rsid w:val="00F53A7A"/>
    <w:rsid w:val="00F74D4A"/>
    <w:rsid w:val="00FB7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B3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CF5D7D"/>
  </w:style>
  <w:style w:type="paragraph" w:styleId="ListParagraph">
    <w:name w:val="List Paragraph"/>
    <w:basedOn w:val="Normal"/>
    <w:uiPriority w:val="99"/>
    <w:qFormat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F74D4A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74D4A"/>
    <w:rPr>
      <w:rFonts w:ascii="Cambria" w:eastAsia="宋体" w:hAnsi="Cambria" w:cs="Cambri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65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20</Words>
  <Characters>120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每日立会</dc:title>
  <dc:subject/>
  <dc:creator>Penny</dc:creator>
  <cp:keywords/>
  <dc:description/>
  <cp:lastModifiedBy>hp</cp:lastModifiedBy>
  <cp:revision>2</cp:revision>
  <dcterms:created xsi:type="dcterms:W3CDTF">2016-11-17T06:32:00Z</dcterms:created>
  <dcterms:modified xsi:type="dcterms:W3CDTF">2016-11-17T06:32:00Z</dcterms:modified>
</cp:coreProperties>
</file>