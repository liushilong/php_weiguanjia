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18" w:rsidRDefault="00285E18" w:rsidP="00D63C20">
      <w:pPr>
        <w:pStyle w:val="Title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285E18" w:rsidRPr="00D63C20" w:rsidRDefault="00285E18" w:rsidP="00273808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285E18" w:rsidRDefault="00285E18" w:rsidP="00D63C20">
      <w:pPr>
        <w:pStyle w:val="ListParagraph"/>
        <w:spacing w:line="360" w:lineRule="auto"/>
        <w:ind w:left="420"/>
        <w:rPr>
          <w:rFonts w:cs="Times New Roman"/>
        </w:rPr>
      </w:pPr>
      <w:r>
        <w:t>8:30-8:37</w:t>
      </w:r>
    </w:p>
    <w:p w:rsidR="00285E18" w:rsidRPr="00D63C20" w:rsidRDefault="00285E18" w:rsidP="00273808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285E18" w:rsidRDefault="00285E18" w:rsidP="009A289E">
      <w:pPr>
        <w:pStyle w:val="ListParagraph"/>
        <w:spacing w:line="360" w:lineRule="auto"/>
        <w:ind w:left="480"/>
      </w:pPr>
      <w:r>
        <w:t>1</w:t>
      </w:r>
      <w:r>
        <w:rPr>
          <w:rFonts w:hint="eastAsia"/>
        </w:rPr>
        <w:t>、安排工作。</w:t>
      </w:r>
      <w:r>
        <w:t xml:space="preserve">             </w:t>
      </w:r>
    </w:p>
    <w:p w:rsidR="00285E18" w:rsidRPr="00D63C20" w:rsidRDefault="00285E18" w:rsidP="00273808">
      <w:pPr>
        <w:pStyle w:val="ListParagraph"/>
        <w:spacing w:line="360" w:lineRule="auto"/>
        <w:ind w:left="480"/>
        <w:rPr>
          <w:rFonts w:cs="Times New Roman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、</w:t>
      </w:r>
      <w:r w:rsidRPr="00D63C20">
        <w:rPr>
          <w:rFonts w:hint="eastAsia"/>
        </w:rPr>
        <w:t>沟通进度。</w:t>
      </w:r>
    </w:p>
    <w:p w:rsidR="00285E18" w:rsidRPr="00D63C20" w:rsidRDefault="00285E18" w:rsidP="00273808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285E18" w:rsidRPr="00D63C20" w:rsidRDefault="00285E18" w:rsidP="009A289E">
      <w:pPr>
        <w:pStyle w:val="ListParagraph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285E18" w:rsidRPr="00D63C20" w:rsidRDefault="00285E18" w:rsidP="00273808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）沟通进度</w:t>
      </w:r>
      <w:r>
        <w:rPr>
          <w:color w:val="7F7F7F"/>
          <w:sz w:val="21"/>
          <w:szCs w:val="21"/>
        </w:rPr>
        <w:t xml:space="preserve"> </w:t>
      </w:r>
    </w:p>
    <w:p w:rsidR="00285E18" w:rsidRPr="00D63C20" w:rsidRDefault="00285E18" w:rsidP="00273808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）</w:t>
      </w:r>
      <w:r w:rsidRPr="00D63C20">
        <w:rPr>
          <w:rFonts w:hint="eastAsia"/>
          <w:color w:val="7F7F7F"/>
          <w:sz w:val="21"/>
          <w:szCs w:val="21"/>
        </w:rPr>
        <w:t>暴露问题或障碍</w:t>
      </w:r>
      <w:r>
        <w:rPr>
          <w:rFonts w:hint="eastAsia"/>
          <w:color w:val="7F7F7F"/>
          <w:sz w:val="21"/>
          <w:szCs w:val="21"/>
        </w:rPr>
        <w:t>，统计开发过程中出现的问题</w:t>
      </w:r>
    </w:p>
    <w:p w:rsidR="00285E18" w:rsidRPr="00D63C20" w:rsidRDefault="00285E18" w:rsidP="00273808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）促进进度推进</w:t>
      </w:r>
      <w:r>
        <w:rPr>
          <w:rFonts w:hint="eastAsia"/>
          <w:color w:val="7F7F7F"/>
          <w:sz w:val="21"/>
          <w:szCs w:val="21"/>
        </w:rPr>
        <w:t>，昨天未完成的任务今天督促完成，分配新任务</w:t>
      </w:r>
    </w:p>
    <w:p w:rsidR="00285E18" w:rsidRPr="00D63C20" w:rsidRDefault="00285E18" w:rsidP="009A289E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）在会议中重复对团队目标的认识，强化团队共同目标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）鼓励说真话，形成相互信任的团队氛围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）让团队成员以积极的心态开始每一天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4</w:t>
      </w:r>
      <w:r w:rsidRPr="00D63C20">
        <w:rPr>
          <w:rFonts w:hint="eastAsia"/>
          <w:color w:val="7F7F7F"/>
          <w:sz w:val="21"/>
          <w:szCs w:val="21"/>
        </w:rPr>
        <w:t>）在团队中统一对完成的定义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5</w:t>
      </w:r>
      <w:r w:rsidRPr="00D63C20">
        <w:rPr>
          <w:rFonts w:hint="eastAsia"/>
          <w:color w:val="7F7F7F"/>
          <w:sz w:val="21"/>
          <w:szCs w:val="21"/>
        </w:rPr>
        <w:t>）形成团队工作节奏，调整团队成员精力分配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6</w:t>
      </w:r>
      <w:r w:rsidRPr="00D63C20">
        <w:rPr>
          <w:rFonts w:hint="eastAsia"/>
          <w:color w:val="7F7F7F"/>
          <w:sz w:val="21"/>
          <w:szCs w:val="21"/>
        </w:rPr>
        <w:t>）鼓励团队成员相互帮助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7</w:t>
      </w:r>
      <w:r w:rsidRPr="00D63C20">
        <w:rPr>
          <w:rFonts w:hint="eastAsia"/>
          <w:color w:val="7F7F7F"/>
          <w:sz w:val="21"/>
          <w:szCs w:val="21"/>
        </w:rPr>
        <w:t>）对后进者（包括迟到或工作不认真）形成团队压力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8</w:t>
      </w:r>
      <w:r w:rsidRPr="00D63C20">
        <w:rPr>
          <w:rFonts w:hint="eastAsia"/>
          <w:color w:val="7F7F7F"/>
          <w:sz w:val="21"/>
          <w:szCs w:val="21"/>
        </w:rPr>
        <w:t>）团队成员对自己的承诺、对团队的承诺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9</w:t>
      </w:r>
      <w:r w:rsidRPr="00D63C20">
        <w:rPr>
          <w:rFonts w:hint="eastAsia"/>
          <w:color w:val="7F7F7F"/>
          <w:sz w:val="21"/>
          <w:szCs w:val="21"/>
        </w:rPr>
        <w:t>）团队成员相互关注，每个人都对整体目标负责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10</w:t>
      </w:r>
      <w:r w:rsidRPr="00D63C20">
        <w:rPr>
          <w:rFonts w:hint="eastAsia"/>
          <w:color w:val="7F7F7F"/>
          <w:sz w:val="21"/>
          <w:szCs w:val="21"/>
        </w:rPr>
        <w:t>）团队成员感觉有帮助，喜欢上每日立会</w:t>
      </w:r>
    </w:p>
    <w:p w:rsidR="00285E18" w:rsidRPr="00D63C20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11</w:t>
      </w:r>
      <w:r w:rsidRPr="00D63C20">
        <w:rPr>
          <w:rFonts w:hint="eastAsia"/>
          <w:color w:val="7F7F7F"/>
          <w:sz w:val="21"/>
          <w:szCs w:val="21"/>
        </w:rPr>
        <w:t>）团队成员对已完成的工作感到骄傲，感受到自己的进步和团队的认可</w:t>
      </w:r>
    </w:p>
    <w:p w:rsidR="00285E18" w:rsidRDefault="00285E18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12</w:t>
      </w:r>
      <w:r w:rsidRPr="00D63C20">
        <w:rPr>
          <w:rFonts w:hint="eastAsia"/>
          <w:color w:val="7F7F7F"/>
          <w:sz w:val="21"/>
          <w:szCs w:val="21"/>
        </w:rPr>
        <w:t>）让团队成员养成早上做计划的习惯</w:t>
      </w:r>
    </w:p>
    <w:p w:rsidR="00285E18" w:rsidRPr="009A289E" w:rsidRDefault="00285E18" w:rsidP="00BE6143">
      <w:pPr>
        <w:spacing w:line="360" w:lineRule="auto"/>
        <w:ind w:firstLineChars="196" w:firstLine="31680"/>
        <w:rPr>
          <w:rFonts w:cs="Times New Roman"/>
          <w:b/>
          <w:bCs/>
        </w:rPr>
      </w:pPr>
    </w:p>
    <w:sectPr w:rsidR="00285E18" w:rsidRPr="009A289E" w:rsidSect="00F40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D7D"/>
    <w:rsid w:val="000A6F28"/>
    <w:rsid w:val="00273808"/>
    <w:rsid w:val="00285E18"/>
    <w:rsid w:val="002D294C"/>
    <w:rsid w:val="00413016"/>
    <w:rsid w:val="009A039C"/>
    <w:rsid w:val="009A289E"/>
    <w:rsid w:val="00BC023D"/>
    <w:rsid w:val="00BE6143"/>
    <w:rsid w:val="00CF5D7D"/>
    <w:rsid w:val="00D63C20"/>
    <w:rsid w:val="00DA5FC6"/>
    <w:rsid w:val="00F40B75"/>
    <w:rsid w:val="00F7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7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F5D7D"/>
  </w:style>
  <w:style w:type="paragraph" w:styleId="ListParagraph">
    <w:name w:val="List Paragraph"/>
    <w:basedOn w:val="Normal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81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60</Words>
  <Characters>348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每日立会</dc:title>
  <dc:subject/>
  <dc:creator>Penny</dc:creator>
  <cp:keywords/>
  <dc:description/>
  <cp:lastModifiedBy>hp</cp:lastModifiedBy>
  <cp:revision>2</cp:revision>
  <dcterms:created xsi:type="dcterms:W3CDTF">2016-11-23T00:53:00Z</dcterms:created>
  <dcterms:modified xsi:type="dcterms:W3CDTF">2016-11-23T00:53:00Z</dcterms:modified>
</cp:coreProperties>
</file>